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EE14B9">
            <w:pPr>
              <w:pStyle w:val="bp"/>
              <w:tabs>
                <w:tab w:val="left" w:pos="5685"/>
              </w:tabs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UATs – Three Scenarios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Use</w:t>
            </w:r>
            <w:r w:rsidR="00531B5A" w:rsidRPr="00CE1086">
              <w:rPr>
                <w:rFonts w:ascii="Cambria" w:hAnsi="Cambria"/>
                <w:b/>
                <w:color w:val="000000" w:themeColor="text1"/>
              </w:rPr>
              <w:t xml:space="preserve"> </w:t>
            </w:r>
            <w:r w:rsidRPr="00CE1086">
              <w:rPr>
                <w:rFonts w:ascii="Cambria" w:hAnsi="Cambria"/>
                <w:b/>
                <w:color w:val="000000" w:themeColor="text1"/>
              </w:rPr>
              <w:t xml:space="preserve">Case </w:t>
            </w:r>
            <w:r w:rsidR="00A30AD6" w:rsidRPr="00CE1086">
              <w:rPr>
                <w:rFonts w:ascii="Cambria" w:hAnsi="Cambria"/>
                <w:b/>
                <w:color w:val="000000" w:themeColor="text1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CE1086" w:rsidRDefault="00710551" w:rsidP="00710551">
            <w:pPr>
              <w:pStyle w:val="bp"/>
              <w:tabs>
                <w:tab w:val="left" w:pos="5685"/>
              </w:tabs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 Book</w:t>
            </w:r>
          </w:p>
        </w:tc>
      </w:tr>
      <w:tr w:rsidR="00CE1086" w:rsidRPr="00CE1086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 w:rsidP="00D24817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710551" w:rsidP="00D24817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2 existing loans and $3.00 of fines payable wants to borrow three more books.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The member scans the three</w:t>
            </w:r>
            <w:r w:rsidR="00EE14B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valid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books, and confirms the loan.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no existing loans or fines scans three books, one of which is a duplicate (same ID as a previous book). The member clicks completed but does not confirm the loans – instead they reject the loans and cancel the borrowing.</w:t>
            </w: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Three:</w:t>
            </w: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no existing loans or fines attempts to scan an invalid member ID. The member then scans a valid member ID. The member inputs an invalid book ID (book doesn’t exist). The member inputs the ID for a book that is DISPOSED and can’t be borrowed. Finally, the member inputs the ID for a valid book. The member clicks completed and confirms the loan.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710551" w:rsidP="00BE784F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710551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MemberDAO contains a member </w:t>
            </w:r>
            <w:r w:rsidR="00710551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with the right details for this particular test ($3.00 of fines + 2 existing loans)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 contains at least 3 available books to scan</w:t>
            </w:r>
          </w:p>
          <w:p w:rsidR="00277698" w:rsidRPr="00CE1086" w:rsidRDefault="00E71BF9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</w:t>
            </w:r>
            <w:r w:rsidR="00277698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panel of BorrowUI is displayed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BorrowUC_CTL exists and state == </w:t>
            </w:r>
            <w:r w:rsidR="00E71BF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CREATED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DAO objects and all variables for BorrowUC_CTL have been initialized, including printer</w:t>
            </w:r>
          </w:p>
          <w:p w:rsidR="00044090" w:rsidRPr="00CE1086" w:rsidRDefault="00044090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  <w:p w:rsidR="00277698" w:rsidRPr="00CE1086" w:rsidRDefault="00277698" w:rsidP="00277698">
            <w:pPr>
              <w:pStyle w:val="bp"/>
              <w:ind w:left="72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710551" w:rsidRPr="00CE1086" w:rsidRDefault="00710551" w:rsidP="00BE784F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 contains a member with the right details for this particular test (no loans, no fines)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 contains at least 2 available books to scan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panel of BorrowUI is displayed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 exists and state == CREATED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DAO objects and all variables for BorrowUC_CTL have been initialized, including printer</w:t>
            </w:r>
          </w:p>
          <w:p w:rsidR="00277698" w:rsidRPr="00CE1086" w:rsidRDefault="00044090" w:rsidP="00044090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Scenario T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hree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 contains a member with the right details for this particular test (no loans, no fines)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 contains at least 2 available books to scan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. One of these books must be in the DISPOSED state.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panel of BorrowUI is displayed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 exists and state == CREATED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DAO objects and all variables for BorrowUC_CTL have been initialized, including printer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277698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277698" w:rsidRPr="00CE1086" w:rsidRDefault="00277698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Correct loan details are displayed on the printer window</w:t>
            </w:r>
          </w:p>
          <w:p w:rsidR="00277698" w:rsidRPr="00CE1086" w:rsidRDefault="00277698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3 new loans are associated with the member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71BF9" w:rsidRPr="00CE1086" w:rsidRDefault="00E71BF9" w:rsidP="00E71BF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71BF9" w:rsidRPr="00CE1086" w:rsidRDefault="00E71BF9" w:rsidP="00E71BF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No loans associated with member</w:t>
            </w:r>
          </w:p>
          <w:p w:rsidR="00E71BF9" w:rsidRDefault="00EE14B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Already Scanned” e</w:t>
            </w:r>
            <w:r w:rsidR="00E71BF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rror message is displayed when duplicate book is scanned</w:t>
            </w:r>
          </w:p>
          <w:p w:rsidR="0076606B" w:rsidRPr="0076606B" w:rsidRDefault="0076606B" w:rsidP="0076606B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  <w:bookmarkStart w:id="0" w:name="_GoBack"/>
            <w:bookmarkEnd w:id="0"/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Three: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Correct loan details are displayed on the printer window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One new loan is associated with the member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“Member Not Found” error message is displayed when invalid member ID is scanned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Not Found” error message is displayed when invalid book ID is scanned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Not Available” error message is displayed when DISPOSED book is scanned</w:t>
            </w:r>
          </w:p>
        </w:tc>
      </w:tr>
      <w:tr w:rsidR="00CE1086" w:rsidRPr="00CE108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A37650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Notes</w:t>
            </w:r>
            <w:r w:rsidR="00E303EF" w:rsidRPr="00CE1086">
              <w:rPr>
                <w:rFonts w:ascii="Cambria" w:hAnsi="Cambria"/>
                <w:b/>
                <w:color w:val="000000" w:themeColor="text1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3386" w:rsidRPr="006B3386" w:rsidRDefault="006B3386">
            <w:pPr>
              <w:pStyle w:val="bp"/>
              <w:rPr>
                <w:rFonts w:ascii="Cambria" w:hAnsi="Cambria"/>
                <w:bCs/>
                <w:color w:val="000000" w:themeColor="text1"/>
                <w:sz w:val="24"/>
              </w:rPr>
            </w:pPr>
            <w:r w:rsidRPr="006B3386">
              <w:rPr>
                <w:rFonts w:ascii="Cambria" w:hAnsi="Cambria"/>
                <w:bCs/>
                <w:color w:val="000000" w:themeColor="text1"/>
                <w:sz w:val="24"/>
              </w:rPr>
              <w:t>These tests should be carried out by running the TestUATJosh class which ensures the right test data is in place.</w:t>
            </w:r>
            <w:r>
              <w:rPr>
                <w:rFonts w:ascii="Cambria" w:hAnsi="Cambria"/>
                <w:bCs/>
                <w:color w:val="000000" w:themeColor="text1"/>
                <w:sz w:val="24"/>
              </w:rPr>
              <w:br/>
            </w:r>
          </w:p>
          <w:p w:rsidR="00E303EF" w:rsidRPr="00CE1086" w:rsidRDefault="006B3386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  <w:r w:rsidRPr="006B3386">
              <w:rPr>
                <w:rFonts w:ascii="Cambria" w:hAnsi="Cambria"/>
                <w:bCs/>
                <w:color w:val="000000" w:themeColor="text1"/>
                <w:sz w:val="24"/>
              </w:rPr>
              <w:t>Restart the application before beginning each test scenario.</w:t>
            </w:r>
          </w:p>
        </w:tc>
      </w:tr>
      <w:tr w:rsidR="00CE1086" w:rsidRPr="00CE108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B3386" w:rsidRDefault="00536681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Result (Pass/Fail/</w:t>
            </w:r>
          </w:p>
          <w:p w:rsidR="00536681" w:rsidRPr="00CE1086" w:rsidRDefault="00536681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CE1086" w:rsidRDefault="00536681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CE108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CE108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000000" w:themeColor="text1"/>
                <w:sz w:val="24"/>
              </w:rPr>
            </w:pPr>
            <w:r w:rsidRPr="00CE1086">
              <w:rPr>
                <w:rFonts w:ascii="Cambria" w:hAnsi="Cambria"/>
                <w:b/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CE1086" w:rsidRDefault="00DF1585">
            <w:pPr>
              <w:pStyle w:val="bp"/>
              <w:jc w:val="center"/>
              <w:rPr>
                <w:rFonts w:ascii="Cambria" w:hAnsi="Cambria"/>
                <w:color w:val="000000" w:themeColor="text1"/>
                <w:sz w:val="24"/>
              </w:rPr>
            </w:pPr>
            <w:r w:rsidRPr="00CE1086">
              <w:rPr>
                <w:rFonts w:ascii="Cambria" w:hAnsi="Cambria"/>
                <w:b/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CE1086" w:rsidRDefault="00DF1585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CE1086">
              <w:rPr>
                <w:rFonts w:ascii="Cambria" w:hAnsi="Cambria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CE1086" w:rsidRDefault="00DF1585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CE1086">
              <w:rPr>
                <w:rFonts w:ascii="Cambria" w:hAnsi="Cambria"/>
                <w:color w:val="000000" w:themeColor="text1"/>
                <w:sz w:val="22"/>
              </w:rPr>
              <w:t>F</w:t>
            </w:r>
          </w:p>
        </w:tc>
      </w:tr>
      <w:tr w:rsidR="008E1B5C" w:rsidRPr="00CE1086" w:rsidTr="00382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  <w:tcBorders>
              <w:top w:val="single" w:sz="4" w:space="0" w:color="auto"/>
            </w:tcBorders>
          </w:tcPr>
          <w:p w:rsidR="008E1B5C" w:rsidRPr="00CE1086" w:rsidRDefault="008E1B5C" w:rsidP="008E1B5C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  <w:r w:rsidRPr="008E1B5C">
              <w:rPr>
                <w:rFonts w:ascii="Cambria" w:hAnsi="Cambria"/>
                <w:color w:val="000000" w:themeColor="text1"/>
                <w:sz w:val="24"/>
              </w:rPr>
              <w:t>SCENARIO ONE</w:t>
            </w: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CE1086" w:rsidRDefault="008E1B5C" w:rsidP="000D7E3F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‘Borrow Books’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>
              <w:rPr>
                <w:rFonts w:ascii="Cambria" w:hAnsi="Cambria"/>
                <w:color w:val="000000" w:themeColor="text1"/>
                <w:sz w:val="24"/>
              </w:rPr>
              <w:t>on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the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main display panel</w:t>
            </w:r>
          </w:p>
        </w:tc>
        <w:tc>
          <w:tcPr>
            <w:tcW w:w="5596" w:type="dxa"/>
          </w:tcPr>
          <w:p w:rsidR="00DF1585" w:rsidRDefault="008E1B5C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8E1B5C" w:rsidRPr="00CE1086" w:rsidRDefault="008E1B5C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66A79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1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966A79" w:rsidRDefault="00966A79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button on the card reader panel</w:t>
            </w:r>
          </w:p>
          <w:p w:rsidR="00BA0A7E" w:rsidRPr="00CE1086" w:rsidRDefault="00BA0A7E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140CE6" w:rsidRDefault="00140CE6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DF1585" w:rsidRDefault="00966A79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Id: 1 Name: Josh Kent Contact: 62626262</w:t>
            </w:r>
          </w:p>
          <w:p w:rsidR="00BA0A7E" w:rsidRDefault="00BA0A7E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966A79" w:rsidRDefault="00966A79" w:rsidP="0093488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Borrowing restrictions section of main display panel shows: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Borrower has outstanding fines. Amount owing $3.00</w:t>
            </w:r>
          </w:p>
          <w:p w:rsidR="00BA0A7E" w:rsidRDefault="00BA0A7E" w:rsidP="00A419D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Existing loans section of main display panel shows: </w:t>
            </w:r>
            <w:r>
              <w:rPr>
                <w:rFonts w:ascii="Cambria" w:hAnsi="Cambria"/>
                <w:color w:val="000000" w:themeColor="text1"/>
                <w:sz w:val="24"/>
              </w:rPr>
              <w:br/>
            </w: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1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Dean Crawford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Immortal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2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Stephen King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A419D5" w:rsidRPr="00A419D5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966A79" w:rsidRDefault="00A419D5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BA0A7E" w:rsidRDefault="00BA0A7E" w:rsidP="00A419D5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BA0A7E" w:rsidRDefault="00BA0A7E" w:rsidP="00A419D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BA0A7E" w:rsidRPr="00BA0A7E" w:rsidRDefault="00BA0A7E" w:rsidP="00B840F5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8E1B5C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BA0A7E" w:rsidRPr="00CE1086" w:rsidRDefault="00140CE6" w:rsidP="00140CE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>button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on the scanner panel</w:t>
            </w:r>
          </w:p>
        </w:tc>
        <w:tc>
          <w:tcPr>
            <w:tcW w:w="5596" w:type="dxa"/>
          </w:tcPr>
          <w:p w:rsidR="00DF1585" w:rsidRDefault="00140CE6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2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Go Set a Watchman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LEE 445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Due Date: 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140CE6" w:rsidRP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scanner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3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Digital Fortress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BRO 410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140CE6" w:rsidRP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scanner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Confirm Loans UI.</w:t>
            </w:r>
          </w:p>
          <w:p w:rsidR="00EB3CD1" w:rsidRDefault="00EB3CD1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loan list section of main display panel shows: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506A82" w:rsidRPr="00140CE6" w:rsidRDefault="00140CE6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140CE6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‘Confirm’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 w:rsidR="00A37A6A">
              <w:rPr>
                <w:rFonts w:ascii="Cambria" w:hAnsi="Cambria"/>
                <w:color w:val="000000" w:themeColor="text1"/>
                <w:sz w:val="24"/>
              </w:rPr>
              <w:t>on the main display panel</w:t>
            </w:r>
          </w:p>
        </w:tc>
        <w:tc>
          <w:tcPr>
            <w:tcW w:w="5596" w:type="dxa"/>
          </w:tcPr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Main Menu UI.</w:t>
            </w:r>
          </w:p>
          <w:p w:rsidR="00C87AD2" w:rsidRDefault="00C87AD2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Printer displays loan slip: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4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5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140CE6" w:rsidRP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140CE6" w:rsidRDefault="00140CE6" w:rsidP="00140CE6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140CE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40CE6" w:rsidRPr="00CE1086" w:rsidRDefault="00140CE6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40CE6" w:rsidRDefault="00A37A6A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>button</w:t>
            </w:r>
            <w:r w:rsidR="000D7E3F">
              <w:rPr>
                <w:rFonts w:ascii="Cambria" w:hAnsi="Cambria"/>
                <w:color w:val="000000" w:themeColor="text1"/>
                <w:sz w:val="24"/>
              </w:rPr>
              <w:t xml:space="preserve"> on the main display panel</w:t>
            </w:r>
          </w:p>
        </w:tc>
        <w:tc>
          <w:tcPr>
            <w:tcW w:w="5596" w:type="dxa"/>
          </w:tcPr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140CE6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140CE6" w:rsidRPr="00CE1086" w:rsidRDefault="00140CE6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140CE6" w:rsidRPr="00CE1086" w:rsidRDefault="00140CE6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C87AD2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7AD2" w:rsidRPr="00CE1086" w:rsidRDefault="00C87AD2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7AD2" w:rsidRDefault="00C87AD2" w:rsidP="00C87AD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1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C87AD2" w:rsidRDefault="00C87AD2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</w:tc>
        <w:tc>
          <w:tcPr>
            <w:tcW w:w="5596" w:type="dxa"/>
          </w:tcPr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Restricted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UI.</w:t>
            </w:r>
          </w:p>
          <w:p w:rsidR="00506A82" w:rsidRP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error message: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Borrowing Restricted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</w:p>
          <w:p w:rsidR="00C87AD2" w:rsidRP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Id: 1 Name: Josh Kent Contact: 62626262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Borrowing restrictions section of main display panel shows: </w:t>
            </w:r>
            <w:r>
              <w:rPr>
                <w:rFonts w:ascii="Cambria" w:hAnsi="Cambria"/>
                <w:color w:val="000000" w:themeColor="text1"/>
                <w:sz w:val="24"/>
              </w:rPr>
              <w:br/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>Borrower has outstanding fines. Amount owing $3.00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Borrower has reached maximum number of borrowed items</w:t>
            </w:r>
          </w:p>
          <w:p w:rsidR="00C87AD2" w:rsidRP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Existing loans section of main display panel shows: </w:t>
            </w:r>
            <w:r>
              <w:rPr>
                <w:rFonts w:ascii="Cambria" w:hAnsi="Cambria"/>
                <w:color w:val="000000" w:themeColor="text1"/>
                <w:sz w:val="24"/>
              </w:rPr>
              <w:br/>
            </w: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1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Dean Crawford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Immortal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Loan ID:  2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Author:   Stephen King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>Title:    It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lastRenderedPageBreak/>
              <w:t>Borrower: Josh Kent</w:t>
            </w:r>
          </w:p>
          <w:p w:rsidR="00C87AD2" w:rsidRPr="00A419D5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A419D5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4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5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Tom Grace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Quantum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Josh Kent</w:t>
            </w:r>
          </w:p>
          <w:p w:rsidR="00C87AD2" w:rsidRPr="00140CE6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C87AD2" w:rsidRDefault="00C87AD2" w:rsidP="00C87AD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EB3CD1" w:rsidRDefault="00EB3CD1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C87AD2" w:rsidRDefault="00C87AD2" w:rsidP="00C87AD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lastRenderedPageBreak/>
              <w:t xml:space="preserve">Card reader disabled. </w:t>
            </w:r>
          </w:p>
          <w:p w:rsidR="00C87AD2" w:rsidRDefault="00C87AD2" w:rsidP="004D22B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Scanner </w:t>
            </w:r>
            <w:r>
              <w:rPr>
                <w:rFonts w:ascii="Cambria" w:hAnsi="Cambria"/>
                <w:color w:val="000000" w:themeColor="text1"/>
                <w:sz w:val="24"/>
              </w:rPr>
              <w:t>disabled</w:t>
            </w:r>
            <w:r>
              <w:rPr>
                <w:rFonts w:ascii="Cambria" w:hAnsi="Cambria"/>
                <w:color w:val="000000" w:themeColor="text1"/>
                <w:sz w:val="24"/>
              </w:rPr>
              <w:t>.</w:t>
            </w:r>
          </w:p>
        </w:tc>
        <w:tc>
          <w:tcPr>
            <w:tcW w:w="714" w:type="dxa"/>
          </w:tcPr>
          <w:p w:rsidR="00C87AD2" w:rsidRPr="00CE1086" w:rsidRDefault="00C87AD2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C87AD2" w:rsidRPr="00CE1086" w:rsidRDefault="00C87AD2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B840F5" w:rsidRPr="00CE1086" w:rsidTr="00EE54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</w:tcPr>
          <w:p w:rsidR="00B840F5" w:rsidRPr="00CE1086" w:rsidRDefault="00B840F5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lastRenderedPageBreak/>
              <w:t>SCENARIO TWO</w:t>
            </w:r>
          </w:p>
        </w:tc>
      </w:tr>
      <w:tr w:rsidR="00511C9C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11C9C" w:rsidRPr="00511C9C" w:rsidRDefault="00511C9C" w:rsidP="00511C9C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11C9C" w:rsidRPr="00CE1086" w:rsidRDefault="00511C9C" w:rsidP="00511C9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 button on the main display panel</w:t>
            </w:r>
          </w:p>
        </w:tc>
        <w:tc>
          <w:tcPr>
            <w:tcW w:w="5596" w:type="dxa"/>
          </w:tcPr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511C9C" w:rsidRPr="00CE1086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511C9C" w:rsidRPr="00CE1086" w:rsidRDefault="00511C9C" w:rsidP="00511C9C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511C9C" w:rsidRPr="00CE1086" w:rsidRDefault="00511C9C" w:rsidP="00511C9C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511C9C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11C9C" w:rsidRPr="00511C9C" w:rsidRDefault="00511C9C" w:rsidP="00511C9C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11C9C" w:rsidRDefault="00511C9C" w:rsidP="00511C9C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511C9C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511C9C" w:rsidRDefault="00511C9C" w:rsidP="00511C9C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  <w:p w:rsidR="00511C9C" w:rsidRPr="00CE1086" w:rsidRDefault="00511C9C" w:rsidP="00511C9C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2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Jo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hn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3636363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511C9C" w:rsidRDefault="00511C9C" w:rsidP="00511C9C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empty.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511C9C" w:rsidRDefault="00511C9C" w:rsidP="00511C9C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Existing loans section of main display panel is empty.</w:t>
            </w:r>
          </w:p>
          <w:p w:rsidR="00511C9C" w:rsidRDefault="00511C9C" w:rsidP="00511C9C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511C9C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872CC8" w:rsidRDefault="00511C9C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B960A3" w:rsidRPr="00BA0A7E" w:rsidRDefault="00B960A3" w:rsidP="00511C9C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511C9C" w:rsidRPr="00CE1086" w:rsidRDefault="00511C9C" w:rsidP="00511C9C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511C9C" w:rsidRPr="00CE1086" w:rsidRDefault="00511C9C" w:rsidP="00511C9C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872CC8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72CC8" w:rsidRPr="00511C9C" w:rsidRDefault="00872CC8" w:rsidP="00872CC8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72CC8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872CC8" w:rsidRPr="00CE1086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‘Scan Book Barcode’ </w:t>
            </w:r>
            <w:r>
              <w:rPr>
                <w:rFonts w:ascii="Cambria" w:hAnsi="Cambria"/>
                <w:color w:val="000000" w:themeColor="text1"/>
                <w:sz w:val="24"/>
              </w:rPr>
              <w:t>button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on the scanner panel</w:t>
            </w:r>
          </w:p>
        </w:tc>
        <w:tc>
          <w:tcPr>
            <w:tcW w:w="5596" w:type="dxa"/>
          </w:tcPr>
          <w:p w:rsidR="00872CC8" w:rsidRDefault="00872CC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2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Harper Lee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Go Set a Watchman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LEE 445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Borrower: </w:t>
            </w:r>
            <w:r w:rsidR="005B73B2">
              <w:rPr>
                <w:rFonts w:ascii="Cambria" w:hAnsi="Cambria"/>
                <w:i/>
                <w:color w:val="000000" w:themeColor="text1"/>
                <w:sz w:val="24"/>
              </w:rPr>
              <w:t>John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Due Date: &lt;Date two weeks from today&gt;</w:t>
            </w: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Default="00872CC8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B960A3" w:rsidRDefault="00B960A3" w:rsidP="00872CC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872CC8" w:rsidRPr="00140CE6" w:rsidRDefault="00872CC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872CC8" w:rsidRPr="00CE1086" w:rsidRDefault="00872CC8" w:rsidP="00872CC8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872CC8" w:rsidRPr="00CE1086" w:rsidRDefault="00872CC8" w:rsidP="00872CC8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872CC8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72CC8" w:rsidRPr="00511C9C" w:rsidRDefault="00872CC8" w:rsidP="00872CC8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72CC8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140CE6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into the </w:t>
            </w:r>
            <w:r>
              <w:rPr>
                <w:rFonts w:ascii="Cambria" w:hAnsi="Cambria"/>
                <w:color w:val="000000" w:themeColor="text1"/>
                <w:sz w:val="24"/>
              </w:rPr>
              <w:t>scanner text box (again).</w:t>
            </w:r>
          </w:p>
          <w:p w:rsidR="00872CC8" w:rsidRDefault="00872CC8" w:rsidP="00872CC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 button on the scanner panel</w:t>
            </w:r>
          </w:p>
        </w:tc>
        <w:tc>
          <w:tcPr>
            <w:tcW w:w="5596" w:type="dxa"/>
          </w:tcPr>
          <w:p w:rsidR="00636522" w:rsidRPr="00636522" w:rsidRDefault="00636522" w:rsidP="0063652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error message: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Book already scanned</w:t>
            </w:r>
          </w:p>
          <w:p w:rsidR="004D22B8" w:rsidRDefault="004D22B8" w:rsidP="00872CC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872CC8" w:rsidRPr="00CE1086" w:rsidRDefault="00872CC8" w:rsidP="00872CC8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872CC8" w:rsidRPr="00CE1086" w:rsidRDefault="00872CC8" w:rsidP="00872CC8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EB3CD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B3CD1" w:rsidRPr="00511C9C" w:rsidRDefault="00EB3CD1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B3CD1" w:rsidRDefault="00EB3CD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scanner text box.</w:t>
            </w:r>
          </w:p>
          <w:p w:rsidR="00EB3CD1" w:rsidRPr="00140CE6" w:rsidRDefault="00EB3CD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‘Scan Book Barcode’ 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>
              <w:rPr>
                <w:rFonts w:ascii="Cambria" w:hAnsi="Cambria"/>
                <w:color w:val="000000" w:themeColor="text1"/>
                <w:sz w:val="24"/>
              </w:rPr>
              <w:t>on the scanner panel</w:t>
            </w:r>
          </w:p>
        </w:tc>
        <w:tc>
          <w:tcPr>
            <w:tcW w:w="5596" w:type="dxa"/>
          </w:tcPr>
          <w:p w:rsidR="0040583D" w:rsidRDefault="0040583D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Error message is cleared.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3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Dan Brown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Digital Fortress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BRO 410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Borrower: </w:t>
            </w:r>
            <w:r w:rsidR="005B73B2">
              <w:rPr>
                <w:rFonts w:ascii="Cambria" w:hAnsi="Cambria"/>
                <w:i/>
                <w:color w:val="000000" w:themeColor="text1"/>
                <w:sz w:val="24"/>
              </w:rPr>
              <w:t>John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EB3CD1" w:rsidRPr="00140CE6" w:rsidRDefault="005B73B2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Borrower: John</w:t>
            </w:r>
            <w:r w:rsidR="00EB3CD1"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Default="00EB3CD1" w:rsidP="0040583D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</w:tc>
        <w:tc>
          <w:tcPr>
            <w:tcW w:w="714" w:type="dxa"/>
          </w:tcPr>
          <w:p w:rsidR="00EB3CD1" w:rsidRPr="00CE1086" w:rsidRDefault="00EB3CD1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EB3CD1" w:rsidRPr="00CE1086" w:rsidRDefault="00EB3CD1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EB3CD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B3CD1" w:rsidRPr="00511C9C" w:rsidRDefault="00EB3CD1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B3CD1" w:rsidRDefault="00EB3CD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‘Completed’ button on the main display panel</w:t>
            </w:r>
          </w:p>
        </w:tc>
        <w:tc>
          <w:tcPr>
            <w:tcW w:w="5596" w:type="dxa"/>
          </w:tcPr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Confirm Loans UI.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EB3CD1" w:rsidRDefault="00EB3CD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loan list section of main display panel shows: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Borrower: Jo</w:t>
            </w:r>
            <w:r w:rsidR="005B73B2">
              <w:rPr>
                <w:rFonts w:ascii="Cambria" w:hAnsi="Cambria"/>
                <w:i/>
                <w:color w:val="000000" w:themeColor="text1"/>
                <w:sz w:val="24"/>
              </w:rPr>
              <w:t>hn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Dan Brown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Digital Fortress</w:t>
            </w:r>
          </w:p>
          <w:p w:rsidR="00EB3CD1" w:rsidRPr="00140CE6" w:rsidRDefault="005B73B2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Borrower: John</w:t>
            </w:r>
            <w:r w:rsidR="00EB3CD1"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EB3CD1" w:rsidRPr="00140CE6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EB3CD1" w:rsidRDefault="00EB3CD1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Pr="00EB3CD1" w:rsidRDefault="00A5139D" w:rsidP="00EB3CD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EB3CD1" w:rsidRPr="00CE1086" w:rsidRDefault="00EB3CD1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EB3CD1" w:rsidRPr="00CE1086" w:rsidRDefault="00EB3CD1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A5139D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5139D" w:rsidRPr="00511C9C" w:rsidRDefault="00A5139D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5139D" w:rsidRDefault="00A5139D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‘Reject’ button on the main display panel</w:t>
            </w:r>
          </w:p>
        </w:tc>
        <w:tc>
          <w:tcPr>
            <w:tcW w:w="5596" w:type="dxa"/>
          </w:tcPr>
          <w:p w:rsidR="00A5139D" w:rsidRDefault="00A5139D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enabled.</w:t>
            </w:r>
          </w:p>
          <w:p w:rsidR="00A5139D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57AE1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A5139D" w:rsidRDefault="00A5139D" w:rsidP="00A5139D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is empty.</w:t>
            </w:r>
          </w:p>
          <w:p w:rsidR="00A5139D" w:rsidRDefault="00A5139D" w:rsidP="00A5139D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A5139D" w:rsidRDefault="00A5139D" w:rsidP="00A5139D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Pending loan list section of main display panel </w:t>
            </w:r>
            <w:r>
              <w:rPr>
                <w:rFonts w:ascii="Cambria" w:hAnsi="Cambria"/>
                <w:color w:val="000000" w:themeColor="text1"/>
                <w:sz w:val="24"/>
              </w:rPr>
              <w:t>is empty.</w:t>
            </w:r>
          </w:p>
          <w:p w:rsidR="00A5139D" w:rsidRDefault="00A5139D" w:rsidP="00A5139D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A5139D" w:rsidRPr="00CE1086" w:rsidRDefault="00A5139D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A5139D" w:rsidRPr="00CE1086" w:rsidRDefault="00A5139D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EB3CD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Default="00757AE1" w:rsidP="00EB3CD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‘Cancel’ button on the main display panel</w:t>
            </w:r>
          </w:p>
        </w:tc>
        <w:tc>
          <w:tcPr>
            <w:tcW w:w="5596" w:type="dxa"/>
          </w:tcPr>
          <w:p w:rsidR="00757AE1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757AE1" w:rsidRDefault="00757AE1" w:rsidP="00EB3CD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Main Menu UI.</w:t>
            </w:r>
          </w:p>
        </w:tc>
        <w:tc>
          <w:tcPr>
            <w:tcW w:w="714" w:type="dxa"/>
          </w:tcPr>
          <w:p w:rsidR="00757AE1" w:rsidRPr="00CE1086" w:rsidRDefault="00757AE1" w:rsidP="00EB3CD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57AE1" w:rsidRPr="00CE1086" w:rsidRDefault="00757AE1" w:rsidP="00EB3CD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757AE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 button on the main display panel</w:t>
            </w: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757AE1" w:rsidRPr="00CE1086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757AE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511C9C"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2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Jo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hn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3636363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 (unchanged).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Existing loans section of main display panel is empty (unchanged).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757AE1" w:rsidRPr="00BA0A7E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 w:rsidTr="006C2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13178" w:type="dxa"/>
            <w:gridSpan w:val="7"/>
          </w:tcPr>
          <w:p w:rsidR="00757AE1" w:rsidRPr="00CE1086" w:rsidRDefault="00757AE1" w:rsidP="004A7D30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lastRenderedPageBreak/>
              <w:t>SCENARIO T</w:t>
            </w:r>
            <w:r w:rsidR="004A7D30">
              <w:rPr>
                <w:rFonts w:ascii="Cambria" w:hAnsi="Cambria"/>
                <w:color w:val="000000" w:themeColor="text1"/>
                <w:sz w:val="24"/>
              </w:rPr>
              <w:t>HREE</w:t>
            </w: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757AE1" w:rsidRDefault="00757AE1" w:rsidP="00757AE1">
            <w:pPr>
              <w:pStyle w:val="proc"/>
              <w:numPr>
                <w:ilvl w:val="0"/>
                <w:numId w:val="35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‘Borrow Books’ button on the main display panel</w:t>
            </w: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757AE1" w:rsidRPr="00CE1086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4B34FB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B34FB" w:rsidRPr="00757AE1" w:rsidRDefault="004B34FB" w:rsidP="00757AE1">
            <w:pPr>
              <w:pStyle w:val="proc"/>
              <w:numPr>
                <w:ilvl w:val="0"/>
                <w:numId w:val="35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B34FB" w:rsidRDefault="004B34FB" w:rsidP="004B34FB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5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4B34FB" w:rsidRPr="004B34FB" w:rsidRDefault="004B34FB" w:rsidP="004B34FB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</w:tc>
        <w:tc>
          <w:tcPr>
            <w:tcW w:w="5596" w:type="dxa"/>
          </w:tcPr>
          <w:p w:rsidR="004B34FB" w:rsidRPr="004B34FB" w:rsidRDefault="004B34FB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</w:t>
            </w:r>
            <w:r w:rsidR="00F14F22">
              <w:rPr>
                <w:rFonts w:ascii="Cambria" w:hAnsi="Cambria"/>
                <w:color w:val="000000" w:themeColor="text1"/>
                <w:sz w:val="24"/>
              </w:rPr>
              <w:t>s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error message: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Member: 5 not found</w:t>
            </w:r>
          </w:p>
        </w:tc>
        <w:tc>
          <w:tcPr>
            <w:tcW w:w="714" w:type="dxa"/>
          </w:tcPr>
          <w:p w:rsidR="004B34FB" w:rsidRPr="00CE1086" w:rsidRDefault="004B34FB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4B34FB" w:rsidRPr="00CE1086" w:rsidRDefault="004B34FB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57AE1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7AE1" w:rsidRPr="00511C9C" w:rsidRDefault="00757AE1" w:rsidP="00757AE1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="00E954EA"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757AE1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  <w:p w:rsidR="00757AE1" w:rsidRPr="00CE1086" w:rsidRDefault="00757AE1" w:rsidP="00757AE1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 w:rsidR="00E954EA">
              <w:rPr>
                <w:rFonts w:ascii="Cambria" w:hAnsi="Cambria"/>
                <w:i/>
                <w:color w:val="000000" w:themeColor="text1"/>
                <w:sz w:val="24"/>
              </w:rPr>
              <w:t>3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</w:t>
            </w:r>
            <w:r w:rsidR="00E954EA">
              <w:rPr>
                <w:rFonts w:ascii="Cambria" w:hAnsi="Cambria"/>
                <w:i/>
                <w:color w:val="000000" w:themeColor="text1"/>
                <w:sz w:val="24"/>
              </w:rPr>
              <w:t>ason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 w:rsidR="00E954EA">
              <w:rPr>
                <w:rFonts w:ascii="Cambria" w:hAnsi="Cambria"/>
                <w:i/>
                <w:color w:val="000000" w:themeColor="text1"/>
                <w:sz w:val="24"/>
              </w:rPr>
              <w:t>4646464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Existing loans section of main display panel is empty.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1829BC" w:rsidRDefault="001829BC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E954EA" w:rsidRDefault="00E954EA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E954EA" w:rsidRDefault="00E954EA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57AE1" w:rsidRPr="00BA0A7E" w:rsidRDefault="00757AE1" w:rsidP="00757AE1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57AE1" w:rsidRPr="00CE1086" w:rsidRDefault="00757AE1" w:rsidP="00757AE1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5B73B2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B73B2" w:rsidRPr="00511C9C" w:rsidRDefault="005B73B2" w:rsidP="00F14F22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B73B2" w:rsidRDefault="005B73B2" w:rsidP="005B73B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89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</w:t>
            </w:r>
            <w:r>
              <w:rPr>
                <w:rFonts w:ascii="Cambria" w:hAnsi="Cambria"/>
                <w:color w:val="000000" w:themeColor="text1"/>
                <w:sz w:val="24"/>
              </w:rPr>
              <w:t>scanner text box.</w:t>
            </w:r>
          </w:p>
          <w:p w:rsidR="005B73B2" w:rsidRPr="005B73B2" w:rsidRDefault="005B73B2" w:rsidP="005B73B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 button on the scanner panel</w:t>
            </w:r>
          </w:p>
        </w:tc>
        <w:tc>
          <w:tcPr>
            <w:tcW w:w="5596" w:type="dxa"/>
          </w:tcPr>
          <w:p w:rsidR="005B73B2" w:rsidRDefault="005B73B2" w:rsidP="005B73B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panels shows error message: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Boo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k not found</w:t>
            </w:r>
          </w:p>
          <w:p w:rsidR="005B73B2" w:rsidRDefault="005B73B2" w:rsidP="00F14F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5B73B2" w:rsidRPr="00CE1086" w:rsidRDefault="005B73B2" w:rsidP="00F14F22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5B73B2" w:rsidRPr="00CE1086" w:rsidRDefault="005B73B2" w:rsidP="00F14F22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F14F22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14F22" w:rsidRPr="00511C9C" w:rsidRDefault="00F14F22" w:rsidP="00F14F22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14F22" w:rsidRDefault="00F14F22" w:rsidP="00F14F2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1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F14F22" w:rsidRPr="00CE1086" w:rsidRDefault="00F14F22" w:rsidP="00F14F2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‘Scan Book Barcode’ </w:t>
            </w:r>
            <w:r>
              <w:rPr>
                <w:rFonts w:ascii="Cambria" w:hAnsi="Cambria"/>
                <w:color w:val="000000" w:themeColor="text1"/>
                <w:sz w:val="24"/>
              </w:rPr>
              <w:t>button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on the scanner panel</w:t>
            </w:r>
          </w:p>
        </w:tc>
        <w:tc>
          <w:tcPr>
            <w:tcW w:w="5596" w:type="dxa"/>
          </w:tcPr>
          <w:p w:rsidR="00F14F22" w:rsidRDefault="00F14F22" w:rsidP="00F14F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panels shows error message: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Book not available</w:t>
            </w:r>
          </w:p>
          <w:p w:rsidR="00F14F22" w:rsidRPr="00140CE6" w:rsidRDefault="00F14F22" w:rsidP="00F14F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F14F22" w:rsidRPr="00CE1086" w:rsidRDefault="00F14F22" w:rsidP="00F14F22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F14F22" w:rsidRPr="00CE1086" w:rsidRDefault="00F14F22" w:rsidP="00F14F22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5B73B2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B73B2" w:rsidRPr="00511C9C" w:rsidRDefault="005B73B2" w:rsidP="00F14F22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B73B2" w:rsidRDefault="005B73B2" w:rsidP="005B73B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>2</w:t>
            </w: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</w:rPr>
              <w:t>into the scanner text box.</w:t>
            </w:r>
          </w:p>
          <w:p w:rsidR="005B73B2" w:rsidRDefault="005B73B2" w:rsidP="005B73B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‘Scan Book Barcode’ button on the scanner panel</w:t>
            </w:r>
          </w:p>
        </w:tc>
        <w:tc>
          <w:tcPr>
            <w:tcW w:w="5596" w:type="dxa"/>
          </w:tcPr>
          <w:p w:rsidR="0040583D" w:rsidRDefault="0040583D" w:rsidP="005B73B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Error message is cleared.</w:t>
            </w:r>
          </w:p>
          <w:p w:rsidR="005B73B2" w:rsidRDefault="005B73B2" w:rsidP="005B73B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book section of main display panel shows: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ID: 2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Harper Lee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Go Set a Watchman</w:t>
            </w:r>
          </w:p>
          <w:p w:rsidR="005B73B2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Call Number: LEE 445</w:t>
            </w:r>
          </w:p>
          <w:p w:rsidR="005B73B2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5B73B2" w:rsidRDefault="005B73B2" w:rsidP="005B73B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Pending loan list section of main display panel shows: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Borrower: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 xml:space="preserve">Jason 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Kent</w:t>
            </w:r>
          </w:p>
          <w:p w:rsidR="005B73B2" w:rsidRPr="00140CE6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5B73B2" w:rsidRDefault="005B73B2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i/>
                <w:color w:val="000000" w:themeColor="text1"/>
                <w:sz w:val="24"/>
              </w:rPr>
              <w:t>Due Date: &lt;Date two weeks from today&gt;</w:t>
            </w:r>
          </w:p>
          <w:p w:rsidR="003E31D8" w:rsidRDefault="003E31D8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3E31D8" w:rsidRDefault="003E31D8" w:rsidP="005B73B2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5B73B2" w:rsidRDefault="005B73B2" w:rsidP="00F14F22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5B73B2" w:rsidRPr="00CE1086" w:rsidRDefault="005B73B2" w:rsidP="00F14F22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5B73B2" w:rsidRPr="00CE1086" w:rsidRDefault="005B73B2" w:rsidP="00F14F22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3E31D8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E31D8" w:rsidRPr="00511C9C" w:rsidRDefault="003E31D8" w:rsidP="003E31D8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E31D8" w:rsidRDefault="003E31D8" w:rsidP="003E31D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‘Completed’ button on the main display panel</w:t>
            </w:r>
          </w:p>
        </w:tc>
        <w:tc>
          <w:tcPr>
            <w:tcW w:w="5596" w:type="dxa"/>
          </w:tcPr>
          <w:p w:rsidR="003E31D8" w:rsidRDefault="003E31D8" w:rsidP="003E31D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is disabled.</w:t>
            </w:r>
          </w:p>
          <w:p w:rsidR="003E31D8" w:rsidRDefault="003E31D8" w:rsidP="003E31D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Confirm Loans UI.</w:t>
            </w:r>
          </w:p>
          <w:p w:rsidR="003E31D8" w:rsidRDefault="003E31D8" w:rsidP="003E31D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3E31D8" w:rsidRDefault="003E31D8" w:rsidP="003E31D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Current loan list section of main display panel shows:</w:t>
            </w:r>
          </w:p>
          <w:p w:rsidR="003E31D8" w:rsidRPr="00140CE6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0</w:t>
            </w:r>
          </w:p>
          <w:p w:rsidR="003E31D8" w:rsidRPr="00140CE6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3E31D8" w:rsidRPr="00140CE6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3E31D8" w:rsidRPr="00140CE6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Borrower: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Jason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3E31D8" w:rsidRPr="00140CE6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3E31D8" w:rsidRPr="00EB3CD1" w:rsidRDefault="003E31D8" w:rsidP="003E31D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</w:tc>
        <w:tc>
          <w:tcPr>
            <w:tcW w:w="714" w:type="dxa"/>
          </w:tcPr>
          <w:p w:rsidR="003E31D8" w:rsidRPr="00CE1086" w:rsidRDefault="003E31D8" w:rsidP="003E31D8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3E31D8" w:rsidRPr="00CE1086" w:rsidRDefault="003E31D8" w:rsidP="003E31D8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FE5788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E5788" w:rsidRPr="00511C9C" w:rsidRDefault="00FE5788" w:rsidP="00FE5788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E5788" w:rsidRDefault="00FE5788" w:rsidP="00FE578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‘Confirm’ 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button </w:t>
            </w:r>
            <w:r>
              <w:rPr>
                <w:rFonts w:ascii="Cambria" w:hAnsi="Cambria"/>
                <w:color w:val="000000" w:themeColor="text1"/>
                <w:sz w:val="24"/>
              </w:rPr>
              <w:t>on the main display panel</w:t>
            </w:r>
          </w:p>
        </w:tc>
        <w:tc>
          <w:tcPr>
            <w:tcW w:w="5596" w:type="dxa"/>
          </w:tcPr>
          <w:p w:rsidR="00FE5788" w:rsidRDefault="00FE5788" w:rsidP="00FE578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Main Menu UI.</w:t>
            </w:r>
          </w:p>
          <w:p w:rsidR="00FE5788" w:rsidRDefault="00FE5788" w:rsidP="00FE578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FE5788" w:rsidRDefault="00FE5788" w:rsidP="00FE5788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Printer displays loan slip:</w:t>
            </w:r>
          </w:p>
          <w:p w:rsidR="00FE5788" w:rsidRPr="00140CE6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FE5788" w:rsidRPr="00140CE6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FE5788" w:rsidRPr="00140CE6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FE5788" w:rsidRPr="00140CE6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Borrower: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Jason</w:t>
            </w: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 Kent</w:t>
            </w:r>
          </w:p>
          <w:p w:rsidR="00FE5788" w:rsidRPr="00140CE6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FE5788" w:rsidRPr="00FE5788" w:rsidRDefault="00FE5788" w:rsidP="00FE5788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140CE6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</w:tc>
        <w:tc>
          <w:tcPr>
            <w:tcW w:w="714" w:type="dxa"/>
          </w:tcPr>
          <w:p w:rsidR="00FE5788" w:rsidRPr="00CE1086" w:rsidRDefault="00FE5788" w:rsidP="00FE5788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FE5788" w:rsidRPr="00CE1086" w:rsidRDefault="00FE5788" w:rsidP="00FE5788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37A0F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7A0F" w:rsidRPr="00511C9C" w:rsidRDefault="00737A0F" w:rsidP="00737A0F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7A0F" w:rsidRDefault="00737A0F" w:rsidP="00737A0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Click ‘Borrow Books’ </w:t>
            </w:r>
            <w:r>
              <w:rPr>
                <w:rFonts w:ascii="Cambria" w:hAnsi="Cambria"/>
                <w:color w:val="000000" w:themeColor="text1"/>
                <w:sz w:val="24"/>
              </w:rPr>
              <w:t>button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on the main display panel</w:t>
            </w:r>
          </w:p>
        </w:tc>
        <w:tc>
          <w:tcPr>
            <w:tcW w:w="5596" w:type="dxa"/>
          </w:tcPr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shows ‘Swipe Card Please’ message and displays ‘Cancel’ button.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Card reader enabled.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737A0F" w:rsidRPr="00CE1086" w:rsidRDefault="00737A0F" w:rsidP="00737A0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37A0F" w:rsidRPr="00CE1086" w:rsidRDefault="00737A0F" w:rsidP="00737A0F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737A0F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7A0F" w:rsidRPr="00511C9C" w:rsidRDefault="00737A0F" w:rsidP="00737A0F">
            <w:pPr>
              <w:pStyle w:val="proc"/>
              <w:numPr>
                <w:ilvl w:val="0"/>
                <w:numId w:val="34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7A0F" w:rsidRDefault="00737A0F" w:rsidP="00737A0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Enter </w:t>
            </w:r>
            <w:r w:rsidRPr="00737A0F">
              <w:rPr>
                <w:rFonts w:ascii="Cambria" w:hAnsi="Cambria"/>
                <w:b/>
                <w:color w:val="000000" w:themeColor="text1"/>
                <w:sz w:val="24"/>
              </w:rPr>
              <w:t>3</w:t>
            </w:r>
            <w:r>
              <w:rPr>
                <w:rFonts w:ascii="Cambria" w:hAnsi="Cambria"/>
                <w:color w:val="000000" w:themeColor="text1"/>
                <w:sz w:val="24"/>
              </w:rPr>
              <w:t xml:space="preserve"> into the card reader text box.</w:t>
            </w:r>
          </w:p>
          <w:p w:rsidR="00737A0F" w:rsidRDefault="00737A0F" w:rsidP="00737A0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Click ‘Swipe Card’ button on the card reader panel</w:t>
            </w:r>
          </w:p>
        </w:tc>
        <w:tc>
          <w:tcPr>
            <w:tcW w:w="5596" w:type="dxa"/>
          </w:tcPr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Main display panel changed to Borrow UI.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Main display panel shows the following borrower details: 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Id: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3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Name: J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ason</w:t>
            </w:r>
            <w:r w:rsidRPr="00966A79">
              <w:rPr>
                <w:rFonts w:ascii="Cambria" w:hAnsi="Cambria"/>
                <w:i/>
                <w:color w:val="000000" w:themeColor="text1"/>
                <w:sz w:val="24"/>
              </w:rPr>
              <w:t xml:space="preserve"> Kent Contact: 6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4646464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Borrowing restrictions section of main display panel is empty.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Existing loans section of main display panel </w:t>
            </w:r>
            <w:r>
              <w:rPr>
                <w:rFonts w:ascii="Cambria" w:hAnsi="Cambria"/>
                <w:color w:val="000000" w:themeColor="text1"/>
                <w:sz w:val="24"/>
              </w:rPr>
              <w:t>shows:</w:t>
            </w:r>
          </w:p>
          <w:p w:rsidR="00737A0F" w:rsidRP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>Loan ID:  3</w:t>
            </w:r>
          </w:p>
          <w:p w:rsidR="00737A0F" w:rsidRP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>Author:   Harper Lee</w:t>
            </w:r>
          </w:p>
          <w:p w:rsidR="00737A0F" w:rsidRP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>Title:    Go Set a Watchman</w:t>
            </w:r>
          </w:p>
          <w:p w:rsidR="00737A0F" w:rsidRP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>Borrower: Jason Kent</w:t>
            </w:r>
          </w:p>
          <w:p w:rsidR="00737A0F" w:rsidRP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 xml:space="preserve">Borrowed: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&lt;Today’s date&gt;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  <w:r w:rsidRPr="00737A0F">
              <w:rPr>
                <w:rFonts w:ascii="Cambria" w:hAnsi="Cambria"/>
                <w:i/>
                <w:color w:val="000000" w:themeColor="text1"/>
                <w:sz w:val="24"/>
              </w:rPr>
              <w:t xml:space="preserve">Due Date: </w:t>
            </w:r>
            <w:r>
              <w:rPr>
                <w:rFonts w:ascii="Cambria" w:hAnsi="Cambria"/>
                <w:i/>
                <w:color w:val="000000" w:themeColor="text1"/>
                <w:sz w:val="24"/>
              </w:rPr>
              <w:t>&lt;Date two weeks from today&gt;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i/>
                <w:color w:val="000000" w:themeColor="text1"/>
                <w:sz w:val="24"/>
              </w:rPr>
            </w:pP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 xml:space="preserve">Card reader disabled. </w:t>
            </w:r>
          </w:p>
          <w:p w:rsidR="00737A0F" w:rsidRDefault="00737A0F" w:rsidP="00737A0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color w:val="000000" w:themeColor="text1"/>
                <w:sz w:val="24"/>
              </w:rPr>
              <w:t>Scanner enabled.</w:t>
            </w:r>
          </w:p>
        </w:tc>
        <w:tc>
          <w:tcPr>
            <w:tcW w:w="714" w:type="dxa"/>
          </w:tcPr>
          <w:p w:rsidR="00737A0F" w:rsidRPr="00CE1086" w:rsidRDefault="00737A0F" w:rsidP="00737A0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737A0F" w:rsidRPr="00CE1086" w:rsidRDefault="00737A0F" w:rsidP="00737A0F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</w:tbl>
    <w:p w:rsidR="00A30AD6" w:rsidRPr="00CE1086" w:rsidRDefault="00A30AD6" w:rsidP="00374830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780A9A" w:rsidRPr="00CE1086" w:rsidRDefault="00780A9A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1724"/>
        <w:gridCol w:w="1713"/>
        <w:gridCol w:w="1713"/>
        <w:gridCol w:w="1832"/>
        <w:gridCol w:w="1832"/>
        <w:gridCol w:w="2042"/>
      </w:tblGrid>
      <w:tr w:rsidR="00AB5FF6" w:rsidRPr="00CE1086" w:rsidTr="00B337B2"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B5FF6" w:rsidRPr="00CE1086" w:rsidRDefault="00AB5FF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Data Table</w:t>
            </w:r>
          </w:p>
        </w:tc>
      </w:tr>
      <w:tr w:rsidR="00895610" w:rsidRPr="00CE1086" w:rsidTr="00895610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Member ID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Member Loans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Member Fines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One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Two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95610" w:rsidRPr="00CE1086" w:rsidRDefault="00895610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Three</w:t>
            </w:r>
          </w:p>
        </w:tc>
      </w:tr>
      <w:tr w:rsidR="00895610" w:rsidRPr="00CE1086" w:rsidTr="00895610">
        <w:tc>
          <w:tcPr>
            <w:tcW w:w="2094" w:type="dxa"/>
            <w:tcBorders>
              <w:top w:val="single" w:sz="4" w:space="0" w:color="auto"/>
            </w:tcBorders>
            <w:shd w:val="clear" w:color="auto" w:fill="E0E0E0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Scenario 1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:rsidR="00895610" w:rsidRDefault="00AB6B98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 existing (</w:t>
            </w:r>
            <w:r w:rsidR="00895610">
              <w:rPr>
                <w:rFonts w:ascii="Cambria" w:hAnsi="Cambria"/>
                <w:color w:val="000000" w:themeColor="text1"/>
              </w:rPr>
              <w:t>not overdue</w:t>
            </w:r>
            <w:r>
              <w:rPr>
                <w:rFonts w:ascii="Cambria" w:hAnsi="Cambria"/>
                <w:color w:val="000000" w:themeColor="text1"/>
              </w:rPr>
              <w:t>)</w:t>
            </w:r>
          </w:p>
        </w:tc>
        <w:tc>
          <w:tcPr>
            <w:tcW w:w="1713" w:type="dxa"/>
            <w:tcBorders>
              <w:top w:val="single" w:sz="4" w:space="0" w:color="auto"/>
            </w:tcBorders>
          </w:tcPr>
          <w:p w:rsidR="00895610" w:rsidRDefault="00AB6B98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$3.00 (</w:t>
            </w:r>
            <w:r w:rsidR="00895610">
              <w:rPr>
                <w:rFonts w:ascii="Cambria" w:hAnsi="Cambria"/>
                <w:color w:val="000000" w:themeColor="text1"/>
              </w:rPr>
              <w:t>under fine limit</w:t>
            </w:r>
            <w:r>
              <w:rPr>
                <w:rFonts w:ascii="Cambria" w:hAnsi="Cambria"/>
                <w:color w:val="000000" w:themeColor="text1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4</w:t>
            </w:r>
          </w:p>
        </w:tc>
      </w:tr>
      <w:tr w:rsidR="00895610" w:rsidRPr="00CE1086" w:rsidTr="00895610">
        <w:tc>
          <w:tcPr>
            <w:tcW w:w="2094" w:type="dxa"/>
            <w:shd w:val="clear" w:color="auto" w:fill="E0E0E0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Scenario 2</w:t>
            </w:r>
          </w:p>
        </w:tc>
        <w:tc>
          <w:tcPr>
            <w:tcW w:w="1724" w:type="dxa"/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1713" w:type="dxa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1713" w:type="dxa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1832" w:type="dxa"/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1832" w:type="dxa"/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</w:p>
        </w:tc>
        <w:tc>
          <w:tcPr>
            <w:tcW w:w="2042" w:type="dxa"/>
            <w:shd w:val="clear" w:color="auto" w:fill="auto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3</w:t>
            </w:r>
          </w:p>
        </w:tc>
      </w:tr>
      <w:tr w:rsidR="00895610" w:rsidRPr="00CE1086" w:rsidTr="00895610">
        <w:tc>
          <w:tcPr>
            <w:tcW w:w="2094" w:type="dxa"/>
            <w:shd w:val="clear" w:color="auto" w:fill="E0E0E0"/>
          </w:tcPr>
          <w:p w:rsidR="00895610" w:rsidRPr="00CE1086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Scenario 3</w:t>
            </w:r>
          </w:p>
        </w:tc>
        <w:tc>
          <w:tcPr>
            <w:tcW w:w="1724" w:type="dxa"/>
            <w:shd w:val="clear" w:color="auto" w:fill="auto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Attempted: 5, then used 3</w:t>
            </w:r>
          </w:p>
        </w:tc>
        <w:tc>
          <w:tcPr>
            <w:tcW w:w="1713" w:type="dxa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1713" w:type="dxa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1832" w:type="dxa"/>
            <w:shd w:val="clear" w:color="auto" w:fill="auto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89</w:t>
            </w:r>
          </w:p>
        </w:tc>
        <w:tc>
          <w:tcPr>
            <w:tcW w:w="1832" w:type="dxa"/>
            <w:shd w:val="clear" w:color="auto" w:fill="auto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</w:t>
            </w:r>
          </w:p>
        </w:tc>
        <w:tc>
          <w:tcPr>
            <w:tcW w:w="2042" w:type="dxa"/>
            <w:shd w:val="clear" w:color="auto" w:fill="auto"/>
          </w:tcPr>
          <w:p w:rsidR="00895610" w:rsidRDefault="00895610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</w:t>
            </w:r>
          </w:p>
        </w:tc>
      </w:tr>
    </w:tbl>
    <w:p w:rsidR="00780A9A" w:rsidRPr="00CE1086" w:rsidRDefault="00780A9A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04651B" w:rsidRPr="00CE1086" w:rsidRDefault="0004651B" w:rsidP="00374830">
      <w:pPr>
        <w:pStyle w:val="bp"/>
        <w:spacing w:before="0" w:after="0"/>
        <w:rPr>
          <w:rFonts w:ascii="Cambria" w:hAnsi="Cambria"/>
          <w:color w:val="000000" w:themeColor="text1"/>
        </w:rPr>
      </w:pPr>
    </w:p>
    <w:sectPr w:rsidR="0004651B" w:rsidRPr="00CE1086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A7" w:rsidRDefault="00BB63A7">
      <w:r>
        <w:separator/>
      </w:r>
    </w:p>
  </w:endnote>
  <w:endnote w:type="continuationSeparator" w:id="0">
    <w:p w:rsidR="00BB63A7" w:rsidRDefault="00BB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06B">
      <w:rPr>
        <w:rStyle w:val="PageNumber"/>
        <w:noProof/>
      </w:rPr>
      <w:t>22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606B">
      <w:rPr>
        <w:rStyle w:val="PageNumber"/>
        <w:noProof/>
      </w:rPr>
      <w:t>22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A7" w:rsidRDefault="00BB63A7">
      <w:r>
        <w:separator/>
      </w:r>
    </w:p>
  </w:footnote>
  <w:footnote w:type="continuationSeparator" w:id="0">
    <w:p w:rsidR="00BB63A7" w:rsidRDefault="00BB6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1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80"/>
      <w:gridCol w:w="4375"/>
    </w:tblGrid>
    <w:tr w:rsidR="00A37650" w:rsidTr="00710551">
      <w:trPr>
        <w:trHeight w:val="222"/>
      </w:trPr>
      <w:tc>
        <w:tcPr>
          <w:tcW w:w="8780" w:type="dxa"/>
        </w:tcPr>
        <w:p w:rsidR="00A37650" w:rsidRDefault="00A37650" w:rsidP="00EE14B9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E14B9">
            <w:t xml:space="preserve">Borrow Book UATs </w:t>
          </w:r>
          <w:r>
            <w:t>Test Script</w:t>
          </w:r>
          <w:r w:rsidR="00710551">
            <w:t>s</w:t>
          </w:r>
        </w:p>
      </w:tc>
      <w:tc>
        <w:tcPr>
          <w:tcW w:w="4375" w:type="dxa"/>
        </w:tcPr>
        <w:p w:rsidR="00A37650" w:rsidRDefault="00B93A20" w:rsidP="00B71A35">
          <w:pPr>
            <w:tabs>
              <w:tab w:val="left" w:pos="1135"/>
            </w:tabs>
            <w:spacing w:before="40"/>
            <w:ind w:right="68"/>
          </w:pPr>
          <w:r>
            <w:t xml:space="preserve">Date:  </w:t>
          </w:r>
          <w:r w:rsidR="00710551">
            <w:t>0</w:t>
          </w:r>
          <w:r>
            <w:t>1/10</w:t>
          </w:r>
          <w:r w:rsidR="00710551">
            <w:t>/</w:t>
          </w:r>
          <w:r w:rsidR="00CE1086">
            <w:t>20</w:t>
          </w:r>
          <w:r w:rsidR="00710551">
            <w:t>15</w:t>
          </w:r>
        </w:p>
      </w:tc>
    </w:tr>
    <w:tr w:rsidR="00A37650" w:rsidTr="00710551">
      <w:trPr>
        <w:trHeight w:val="193"/>
      </w:trPr>
      <w:tc>
        <w:tcPr>
          <w:tcW w:w="8780" w:type="dxa"/>
        </w:tcPr>
        <w:p w:rsidR="00A37650" w:rsidRDefault="00CE1086" w:rsidP="00B71A35">
          <w:r>
            <w:t>Joshua Kent</w:t>
          </w:r>
        </w:p>
      </w:tc>
      <w:tc>
        <w:tcPr>
          <w:tcW w:w="4375" w:type="dxa"/>
        </w:tcPr>
        <w:p w:rsidR="00A37650" w:rsidRDefault="00CE1086" w:rsidP="00710551">
          <w:r>
            <w:t>ID: 11500926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57EF"/>
    <w:multiLevelType w:val="hybridMultilevel"/>
    <w:tmpl w:val="6D7A5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5097E67"/>
    <w:multiLevelType w:val="hybridMultilevel"/>
    <w:tmpl w:val="F6084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52F02"/>
    <w:multiLevelType w:val="hybridMultilevel"/>
    <w:tmpl w:val="56A2E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2"/>
  </w:num>
  <w:num w:numId="11">
    <w:abstractNumId w:val="4"/>
  </w:num>
  <w:num w:numId="12">
    <w:abstractNumId w:val="30"/>
  </w:num>
  <w:num w:numId="13">
    <w:abstractNumId w:val="7"/>
  </w:num>
  <w:num w:numId="14">
    <w:abstractNumId w:val="1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3"/>
  </w:num>
  <w:num w:numId="25">
    <w:abstractNumId w:val="3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10"/>
  </w:num>
  <w:num w:numId="31">
    <w:abstractNumId w:val="29"/>
  </w:num>
  <w:num w:numId="32">
    <w:abstractNumId w:val="16"/>
  </w:num>
  <w:num w:numId="33">
    <w:abstractNumId w:val="0"/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090"/>
    <w:rsid w:val="000449EF"/>
    <w:rsid w:val="0004651B"/>
    <w:rsid w:val="00090A99"/>
    <w:rsid w:val="00096482"/>
    <w:rsid w:val="000D5952"/>
    <w:rsid w:val="000D7E3F"/>
    <w:rsid w:val="000E3C24"/>
    <w:rsid w:val="000F4382"/>
    <w:rsid w:val="00127DBF"/>
    <w:rsid w:val="00140CE6"/>
    <w:rsid w:val="00154D6A"/>
    <w:rsid w:val="0015543B"/>
    <w:rsid w:val="00181694"/>
    <w:rsid w:val="0018240E"/>
    <w:rsid w:val="001829BC"/>
    <w:rsid w:val="00192656"/>
    <w:rsid w:val="00197530"/>
    <w:rsid w:val="001A0459"/>
    <w:rsid w:val="001A6775"/>
    <w:rsid w:val="001A7865"/>
    <w:rsid w:val="001B0072"/>
    <w:rsid w:val="001D00C4"/>
    <w:rsid w:val="001D71F1"/>
    <w:rsid w:val="001E7C76"/>
    <w:rsid w:val="001F01F4"/>
    <w:rsid w:val="001F6448"/>
    <w:rsid w:val="001F7C68"/>
    <w:rsid w:val="002052B0"/>
    <w:rsid w:val="00205D7F"/>
    <w:rsid w:val="00212269"/>
    <w:rsid w:val="00212A3D"/>
    <w:rsid w:val="00277698"/>
    <w:rsid w:val="00291668"/>
    <w:rsid w:val="002A7E47"/>
    <w:rsid w:val="002C1B7F"/>
    <w:rsid w:val="002D07CF"/>
    <w:rsid w:val="002D1D0A"/>
    <w:rsid w:val="002D7BA4"/>
    <w:rsid w:val="002E347B"/>
    <w:rsid w:val="002F4958"/>
    <w:rsid w:val="00317678"/>
    <w:rsid w:val="00331345"/>
    <w:rsid w:val="00353537"/>
    <w:rsid w:val="00362280"/>
    <w:rsid w:val="00374830"/>
    <w:rsid w:val="00382D26"/>
    <w:rsid w:val="003910B3"/>
    <w:rsid w:val="003A25C3"/>
    <w:rsid w:val="003B1086"/>
    <w:rsid w:val="003D2ED7"/>
    <w:rsid w:val="003E31D8"/>
    <w:rsid w:val="003E438C"/>
    <w:rsid w:val="003F1D6E"/>
    <w:rsid w:val="0040583D"/>
    <w:rsid w:val="00434231"/>
    <w:rsid w:val="004451D2"/>
    <w:rsid w:val="0046703C"/>
    <w:rsid w:val="004A0610"/>
    <w:rsid w:val="004A279E"/>
    <w:rsid w:val="004A4B81"/>
    <w:rsid w:val="004A71EF"/>
    <w:rsid w:val="004A7D30"/>
    <w:rsid w:val="004B34FB"/>
    <w:rsid w:val="004D1C11"/>
    <w:rsid w:val="004D22B8"/>
    <w:rsid w:val="004E420D"/>
    <w:rsid w:val="004F4FB4"/>
    <w:rsid w:val="004F7B53"/>
    <w:rsid w:val="004F7C17"/>
    <w:rsid w:val="00506A82"/>
    <w:rsid w:val="00511C9C"/>
    <w:rsid w:val="00520EF0"/>
    <w:rsid w:val="00531B5A"/>
    <w:rsid w:val="00536681"/>
    <w:rsid w:val="00553DAD"/>
    <w:rsid w:val="005706E3"/>
    <w:rsid w:val="00572CE5"/>
    <w:rsid w:val="00576454"/>
    <w:rsid w:val="005B48A6"/>
    <w:rsid w:val="005B73B2"/>
    <w:rsid w:val="005E1449"/>
    <w:rsid w:val="005E2ADA"/>
    <w:rsid w:val="005F0EB8"/>
    <w:rsid w:val="00604AE4"/>
    <w:rsid w:val="00620950"/>
    <w:rsid w:val="00635CE7"/>
    <w:rsid w:val="00636522"/>
    <w:rsid w:val="00683635"/>
    <w:rsid w:val="006B3386"/>
    <w:rsid w:val="006B5D41"/>
    <w:rsid w:val="006D4DE0"/>
    <w:rsid w:val="00702D6A"/>
    <w:rsid w:val="00710551"/>
    <w:rsid w:val="00720507"/>
    <w:rsid w:val="007275A3"/>
    <w:rsid w:val="00737A0F"/>
    <w:rsid w:val="0074307D"/>
    <w:rsid w:val="00752B41"/>
    <w:rsid w:val="00756932"/>
    <w:rsid w:val="00757AE1"/>
    <w:rsid w:val="007606FF"/>
    <w:rsid w:val="0076606B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2CC8"/>
    <w:rsid w:val="0089205C"/>
    <w:rsid w:val="00895610"/>
    <w:rsid w:val="00895710"/>
    <w:rsid w:val="008A02F5"/>
    <w:rsid w:val="008D2261"/>
    <w:rsid w:val="008E1B5C"/>
    <w:rsid w:val="008E5B7B"/>
    <w:rsid w:val="008F0C91"/>
    <w:rsid w:val="00913D07"/>
    <w:rsid w:val="00915018"/>
    <w:rsid w:val="0093214E"/>
    <w:rsid w:val="009322A3"/>
    <w:rsid w:val="0093488F"/>
    <w:rsid w:val="00966A79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37A6A"/>
    <w:rsid w:val="00A419D5"/>
    <w:rsid w:val="00A46037"/>
    <w:rsid w:val="00A5139D"/>
    <w:rsid w:val="00A6090E"/>
    <w:rsid w:val="00A72B6A"/>
    <w:rsid w:val="00A739C2"/>
    <w:rsid w:val="00A857E6"/>
    <w:rsid w:val="00AB1975"/>
    <w:rsid w:val="00AB1A12"/>
    <w:rsid w:val="00AB5FF6"/>
    <w:rsid w:val="00AB6B98"/>
    <w:rsid w:val="00AC35E1"/>
    <w:rsid w:val="00AD452D"/>
    <w:rsid w:val="00B12289"/>
    <w:rsid w:val="00B137E9"/>
    <w:rsid w:val="00B3013D"/>
    <w:rsid w:val="00B3144A"/>
    <w:rsid w:val="00B5620B"/>
    <w:rsid w:val="00B71A35"/>
    <w:rsid w:val="00B840F5"/>
    <w:rsid w:val="00B93A20"/>
    <w:rsid w:val="00B960A3"/>
    <w:rsid w:val="00BA0A7E"/>
    <w:rsid w:val="00BA717F"/>
    <w:rsid w:val="00BB63A7"/>
    <w:rsid w:val="00BD038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AD2"/>
    <w:rsid w:val="00C87E36"/>
    <w:rsid w:val="00C94212"/>
    <w:rsid w:val="00CC47D2"/>
    <w:rsid w:val="00CC74EE"/>
    <w:rsid w:val="00CD6734"/>
    <w:rsid w:val="00CE1086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1BF9"/>
    <w:rsid w:val="00E769D2"/>
    <w:rsid w:val="00E871F6"/>
    <w:rsid w:val="00E9165F"/>
    <w:rsid w:val="00E954EA"/>
    <w:rsid w:val="00E965BA"/>
    <w:rsid w:val="00E97890"/>
    <w:rsid w:val="00EA0747"/>
    <w:rsid w:val="00EA3832"/>
    <w:rsid w:val="00EB04C1"/>
    <w:rsid w:val="00EB3CD1"/>
    <w:rsid w:val="00EB45AC"/>
    <w:rsid w:val="00ED1B99"/>
    <w:rsid w:val="00EE05CC"/>
    <w:rsid w:val="00EE14B9"/>
    <w:rsid w:val="00EF0DE2"/>
    <w:rsid w:val="00EF2C19"/>
    <w:rsid w:val="00F01165"/>
    <w:rsid w:val="00F14F22"/>
    <w:rsid w:val="00F30EEB"/>
    <w:rsid w:val="00F45076"/>
    <w:rsid w:val="00F909B2"/>
    <w:rsid w:val="00FC1914"/>
    <w:rsid w:val="00FC58BC"/>
    <w:rsid w:val="00FE5788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148</TotalTime>
  <Pages>22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Josh Kent</cp:lastModifiedBy>
  <cp:revision>37</cp:revision>
  <cp:lastPrinted>2003-10-05T22:49:00Z</cp:lastPrinted>
  <dcterms:created xsi:type="dcterms:W3CDTF">2015-09-30T07:34:00Z</dcterms:created>
  <dcterms:modified xsi:type="dcterms:W3CDTF">2015-10-01T08:00:00Z</dcterms:modified>
</cp:coreProperties>
</file>